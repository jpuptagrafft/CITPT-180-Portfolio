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945E" w14:textId="77777777" w:rsidR="00816216" w:rsidRPr="00C43380" w:rsidRDefault="003B74D8" w:rsidP="008363A5">
      <w:pPr>
        <w:pStyle w:val="Title"/>
        <w:spacing w:after="0"/>
        <w:rPr>
          <w:sz w:val="44"/>
          <w:szCs w:val="44"/>
        </w:rPr>
      </w:pPr>
      <w:r w:rsidRPr="00C43380">
        <w:rPr>
          <w:rFonts w:asciiTheme="minorHAnsi" w:hAnsiTheme="minorHAnsi" w:cstheme="minorHAnsi"/>
          <w:sz w:val="44"/>
          <w:szCs w:val="44"/>
        </w:rPr>
        <w:t>James Uptagrafft</w:t>
      </w:r>
    </w:p>
    <w:p w14:paraId="2AC98FCC" w14:textId="795D21FF" w:rsidR="00141A4C" w:rsidRPr="003613EE" w:rsidRDefault="00EA1CF7" w:rsidP="00DD0605">
      <w:pPr>
        <w:spacing w:after="0"/>
        <w:rPr>
          <w:sz w:val="20"/>
          <w:szCs w:val="20"/>
        </w:rPr>
      </w:pPr>
      <w:hyperlink r:id="rId8" w:history="1">
        <w:r w:rsidRPr="003613EE">
          <w:rPr>
            <w:rStyle w:val="Hyperlink"/>
            <w:rFonts w:cstheme="minorHAnsi"/>
            <w:sz w:val="20"/>
            <w:szCs w:val="20"/>
          </w:rPr>
          <w:t>jpuptagrafft@lcmail.lcsc.edu</w:t>
        </w:r>
      </w:hyperlink>
      <w:r w:rsidR="00141A4C" w:rsidRPr="003613EE">
        <w:rPr>
          <w:sz w:val="20"/>
          <w:szCs w:val="20"/>
        </w:rPr>
        <w:t> |</w:t>
      </w:r>
      <w:r w:rsidRPr="003613EE">
        <w:rPr>
          <w:sz w:val="20"/>
          <w:szCs w:val="20"/>
        </w:rPr>
        <w:t xml:space="preserve"> </w:t>
      </w:r>
      <w:r w:rsidRPr="003613EE">
        <w:rPr>
          <w:rFonts w:cstheme="minorHAnsi"/>
          <w:sz w:val="20"/>
          <w:szCs w:val="20"/>
        </w:rPr>
        <w:t xml:space="preserve">(509) 552 – 6528 </w:t>
      </w:r>
      <w:r w:rsidR="003613EE" w:rsidRPr="003613EE">
        <w:rPr>
          <w:rFonts w:cstheme="minorHAnsi"/>
          <w:sz w:val="20"/>
          <w:szCs w:val="20"/>
        </w:rPr>
        <w:t xml:space="preserve">| </w:t>
      </w:r>
      <w:hyperlink r:id="rId9" w:history="1">
        <w:r w:rsidR="00DE3415" w:rsidRPr="00DE3415">
          <w:rPr>
            <w:rStyle w:val="Hyperlink"/>
            <w:rFonts w:cstheme="minorHAnsi"/>
            <w:sz w:val="20"/>
            <w:szCs w:val="20"/>
          </w:rPr>
          <w:t>jamesuptagrafft.com</w:t>
        </w:r>
      </w:hyperlink>
    </w:p>
    <w:p w14:paraId="119E610D" w14:textId="77777777" w:rsidR="006270A9" w:rsidRDefault="00000000" w:rsidP="00DD0605">
      <w:pPr>
        <w:pStyle w:val="Heading1"/>
        <w:spacing w:before="240" w:after="0"/>
      </w:pPr>
      <w:sdt>
        <w:sdtPr>
          <w:alias w:val="Objective:"/>
          <w:tag w:val="Objective:"/>
          <w:id w:val="-731932020"/>
          <w:placeholder>
            <w:docPart w:val="C579054189984FDCB30613296B6102B3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45FC8943" w14:textId="2C35CFE2" w:rsidR="0014642D" w:rsidRPr="00C43380" w:rsidRDefault="003B74D8" w:rsidP="00DD06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44A2B">
        <w:rPr>
          <w:sz w:val="24"/>
          <w:szCs w:val="24"/>
        </w:rPr>
        <w:t>be employed</w:t>
      </w:r>
      <w:r w:rsidR="00740090">
        <w:rPr>
          <w:sz w:val="24"/>
          <w:szCs w:val="24"/>
        </w:rPr>
        <w:t xml:space="preserve"> </w:t>
      </w:r>
      <w:r w:rsidR="00876A30">
        <w:rPr>
          <w:sz w:val="24"/>
          <w:szCs w:val="24"/>
        </w:rPr>
        <w:t>using skills I gained in my educational career</w:t>
      </w:r>
      <w:r w:rsidR="00444A2B">
        <w:rPr>
          <w:sz w:val="24"/>
          <w:szCs w:val="24"/>
        </w:rPr>
        <w:t>, and that I enjoy using</w:t>
      </w:r>
      <w:r>
        <w:rPr>
          <w:sz w:val="24"/>
          <w:szCs w:val="24"/>
        </w:rPr>
        <w:t>.</w:t>
      </w:r>
    </w:p>
    <w:sdt>
      <w:sdtPr>
        <w:alias w:val="Education:"/>
        <w:tag w:val="Education:"/>
        <w:id w:val="807127995"/>
        <w:placeholder>
          <w:docPart w:val="97E71430204048A39321E0BF9CB05E32"/>
        </w:placeholder>
        <w:temporary/>
        <w:showingPlcHdr/>
        <w15:appearance w15:val="hidden"/>
      </w:sdtPr>
      <w:sdtContent>
        <w:p w14:paraId="3D47159B" w14:textId="77777777" w:rsidR="006270A9" w:rsidRDefault="009D5933" w:rsidP="00DD0605">
          <w:pPr>
            <w:pStyle w:val="Heading1"/>
            <w:spacing w:before="0" w:after="0"/>
          </w:pPr>
          <w:r>
            <w:t>Education</w:t>
          </w:r>
        </w:p>
      </w:sdtContent>
    </w:sdt>
    <w:p w14:paraId="1860A0BA" w14:textId="7CDB1E0D" w:rsidR="0014642D" w:rsidRDefault="004A756F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 xml:space="preserve">bachelors </w:t>
      </w:r>
      <w:r w:rsidR="00EA1CF7" w:rsidRPr="00476C8B">
        <w:rPr>
          <w:szCs w:val="24"/>
        </w:rPr>
        <w:t xml:space="preserve">of Science - </w:t>
      </w:r>
      <w:r w:rsidR="003B74D8" w:rsidRPr="00476C8B">
        <w:rPr>
          <w:szCs w:val="24"/>
        </w:rPr>
        <w:t>computer science</w:t>
      </w:r>
      <w:r w:rsidR="009D5933" w:rsidRPr="00476C8B">
        <w:rPr>
          <w:szCs w:val="24"/>
        </w:rPr>
        <w:t> |</w:t>
      </w:r>
      <w:r w:rsidR="00D93A9A">
        <w:rPr>
          <w:szCs w:val="24"/>
        </w:rPr>
        <w:t xml:space="preserve"> </w:t>
      </w:r>
      <w:r w:rsidR="003B74D8" w:rsidRPr="00476C8B">
        <w:rPr>
          <w:szCs w:val="24"/>
        </w:rPr>
        <w:t>Lewis clark state college</w:t>
      </w:r>
    </w:p>
    <w:p w14:paraId="1FF3C6B0" w14:textId="5FFB23CE" w:rsidR="00476C8B" w:rsidRDefault="00476C8B" w:rsidP="00DD0605">
      <w:pPr>
        <w:pStyle w:val="Heading3"/>
      </w:pPr>
      <w:r>
        <w:t>Projects:</w:t>
      </w:r>
    </w:p>
    <w:p w14:paraId="22A394C2" w14:textId="77777777" w:rsidR="00C43380" w:rsidRDefault="00C43380" w:rsidP="00DD0605">
      <w:pPr>
        <w:pStyle w:val="ListBullet"/>
        <w:spacing w:line="240" w:lineRule="auto"/>
        <w:sectPr w:rsidR="00C43380" w:rsidSect="00476C8B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22F9AE5D" w14:textId="5AB9E4FA" w:rsidR="00476C8B" w:rsidRPr="00AA5F5B" w:rsidRDefault="00D8514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Basic </w:t>
      </w:r>
      <w:r w:rsidR="00A13D8A" w:rsidRPr="00AA5F5B">
        <w:rPr>
          <w:b/>
          <w:bCs/>
        </w:rPr>
        <w:t>First-Person</w:t>
      </w:r>
      <w:r w:rsidRPr="00AA5F5B">
        <w:rPr>
          <w:b/>
          <w:bCs/>
        </w:rPr>
        <w:t xml:space="preserve"> Shooter v</w:t>
      </w:r>
      <w:r w:rsidR="00476C8B" w:rsidRPr="00AA5F5B">
        <w:rPr>
          <w:b/>
          <w:bCs/>
        </w:rPr>
        <w:t xml:space="preserve">ideo </w:t>
      </w:r>
      <w:r w:rsidRPr="00AA5F5B">
        <w:rPr>
          <w:b/>
          <w:bCs/>
        </w:rPr>
        <w:t>g</w:t>
      </w:r>
      <w:r w:rsidR="00476C8B" w:rsidRPr="00AA5F5B">
        <w:rPr>
          <w:b/>
          <w:bCs/>
        </w:rPr>
        <w:t xml:space="preserve">ame </w:t>
      </w:r>
      <w:r w:rsidRPr="00AA5F5B">
        <w:rPr>
          <w:b/>
          <w:bCs/>
        </w:rPr>
        <w:t>e</w:t>
      </w:r>
      <w:r w:rsidR="00476C8B" w:rsidRPr="00AA5F5B">
        <w:rPr>
          <w:b/>
          <w:bCs/>
        </w:rPr>
        <w:t>ngine</w:t>
      </w:r>
    </w:p>
    <w:p w14:paraId="2892300D" w14:textId="05A01CF6" w:rsidR="00A0771B" w:rsidRDefault="00A0771B" w:rsidP="00DD0605">
      <w:pPr>
        <w:pStyle w:val="ListBullet"/>
        <w:numPr>
          <w:ilvl w:val="1"/>
          <w:numId w:val="21"/>
        </w:numPr>
        <w:spacing w:line="240" w:lineRule="auto"/>
      </w:pPr>
      <w:r>
        <w:t>Skills used: C, C++,</w:t>
      </w:r>
      <w:r w:rsidR="00A54819">
        <w:t xml:space="preserve"> and</w:t>
      </w:r>
      <w:r>
        <w:t xml:space="preserve"> Knowledge of Physics</w:t>
      </w:r>
    </w:p>
    <w:p w14:paraId="2B56DF1B" w14:textId="0B4A256A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Keyboard-operated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ouse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ursor for Linux</w:t>
      </w:r>
    </w:p>
    <w:p w14:paraId="3689F9F2" w14:textId="3EA1D65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EB2DAF">
        <w:t xml:space="preserve">C and </w:t>
      </w:r>
      <w:r>
        <w:t xml:space="preserve">Knowledge of Linux </w:t>
      </w:r>
      <w:r w:rsidR="008C3059">
        <w:t>Kernels</w:t>
      </w:r>
    </w:p>
    <w:p w14:paraId="06F13B56" w14:textId="683AA7C0" w:rsidR="00476C8B" w:rsidRPr="00AA5F5B" w:rsidRDefault="00476C8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 xml:space="preserve">Motivational </w:t>
      </w:r>
      <w:r w:rsidR="00D8514B" w:rsidRPr="00AA5F5B">
        <w:rPr>
          <w:b/>
          <w:bCs/>
        </w:rPr>
        <w:t>a</w:t>
      </w:r>
      <w:r w:rsidRPr="00AA5F5B">
        <w:rPr>
          <w:b/>
          <w:bCs/>
        </w:rPr>
        <w:t xml:space="preserve">pplication </w:t>
      </w:r>
      <w:r w:rsidR="00CF2B30" w:rsidRPr="00AA5F5B">
        <w:rPr>
          <w:b/>
          <w:bCs/>
        </w:rPr>
        <w:t xml:space="preserve">for Mobile </w:t>
      </w:r>
      <w:r w:rsidR="00A13D8A" w:rsidRPr="00AA5F5B">
        <w:rPr>
          <w:b/>
          <w:bCs/>
        </w:rPr>
        <w:t xml:space="preserve">Devices </w:t>
      </w:r>
    </w:p>
    <w:p w14:paraId="3D841BC2" w14:textId="30737B75" w:rsidR="00A0771B" w:rsidRDefault="00A54819" w:rsidP="00DD0605">
      <w:pPr>
        <w:pStyle w:val="ListBullet"/>
        <w:numPr>
          <w:ilvl w:val="1"/>
          <w:numId w:val="21"/>
        </w:numPr>
        <w:spacing w:line="240" w:lineRule="auto"/>
      </w:pPr>
      <w:r>
        <w:t>Skills used: HTML, CSS, Javascript, Ionic, and Git</w:t>
      </w:r>
    </w:p>
    <w:p w14:paraId="4852B6CB" w14:textId="3D7CF568" w:rsidR="00A0771B" w:rsidRPr="00AA5F5B" w:rsidRDefault="00476C8B" w:rsidP="00DD0605">
      <w:pPr>
        <w:pStyle w:val="ListBullet"/>
        <w:spacing w:after="0" w:line="240" w:lineRule="auto"/>
        <w:rPr>
          <w:b/>
          <w:bCs/>
        </w:rPr>
      </w:pPr>
      <w:r w:rsidRPr="00AA5F5B">
        <w:rPr>
          <w:b/>
          <w:bCs/>
        </w:rPr>
        <w:t xml:space="preserve">L.U.R.K-protocol powered </w:t>
      </w:r>
      <w:r w:rsidR="00D8514B" w:rsidRPr="00AA5F5B">
        <w:rPr>
          <w:b/>
          <w:bCs/>
        </w:rPr>
        <w:t>m</w:t>
      </w:r>
      <w:r w:rsidRPr="00AA5F5B">
        <w:rPr>
          <w:b/>
          <w:bCs/>
        </w:rPr>
        <w:t xml:space="preserve">ulti-player </w:t>
      </w:r>
      <w:r w:rsidR="00A13D8A" w:rsidRPr="00AA5F5B">
        <w:rPr>
          <w:b/>
          <w:bCs/>
        </w:rPr>
        <w:t>text-based</w:t>
      </w:r>
      <w:r w:rsidR="00D8514B" w:rsidRPr="00AA5F5B">
        <w:rPr>
          <w:b/>
          <w:bCs/>
        </w:rPr>
        <w:t xml:space="preserve"> d</w:t>
      </w:r>
      <w:r w:rsidRPr="00AA5F5B">
        <w:rPr>
          <w:b/>
          <w:bCs/>
        </w:rPr>
        <w:t xml:space="preserve">ungeon </w:t>
      </w:r>
      <w:r w:rsidR="00D8514B" w:rsidRPr="00AA5F5B">
        <w:rPr>
          <w:b/>
          <w:bCs/>
        </w:rPr>
        <w:t>c</w:t>
      </w:r>
      <w:r w:rsidRPr="00AA5F5B">
        <w:rPr>
          <w:b/>
          <w:bCs/>
        </w:rPr>
        <w:t>rawle</w:t>
      </w:r>
      <w:r w:rsidR="00A0771B" w:rsidRPr="00AA5F5B">
        <w:rPr>
          <w:b/>
          <w:bCs/>
        </w:rPr>
        <w:t>r</w:t>
      </w:r>
    </w:p>
    <w:p w14:paraId="7DDF73EA" w14:textId="3CADD13A" w:rsidR="00A54819" w:rsidRDefault="00A54819" w:rsidP="00DD0605">
      <w:pPr>
        <w:pStyle w:val="ListBullet"/>
        <w:numPr>
          <w:ilvl w:val="1"/>
          <w:numId w:val="21"/>
        </w:numPr>
        <w:spacing w:after="0" w:line="240" w:lineRule="auto"/>
      </w:pPr>
      <w:r>
        <w:t xml:space="preserve">Skills used: C, and Knowledge </w:t>
      </w:r>
      <w:r w:rsidR="00E8435B">
        <w:t>in</w:t>
      </w:r>
      <w:r>
        <w:t xml:space="preserve"> Network</w:t>
      </w:r>
      <w:r w:rsidR="002972EB">
        <w:t>ing</w:t>
      </w:r>
    </w:p>
    <w:p w14:paraId="107EAE7D" w14:textId="5A870127" w:rsidR="002972EB" w:rsidRPr="00AA5F5B" w:rsidRDefault="002972EB" w:rsidP="00DD0605">
      <w:pPr>
        <w:pStyle w:val="ListBullet"/>
        <w:spacing w:line="240" w:lineRule="auto"/>
        <w:rPr>
          <w:b/>
          <w:bCs/>
        </w:rPr>
      </w:pPr>
      <w:r w:rsidRPr="00AA5F5B">
        <w:rPr>
          <w:b/>
          <w:bCs/>
        </w:rPr>
        <w:t>System to Highlight Cell bodies through multiple slices of Mouse Retina</w:t>
      </w:r>
    </w:p>
    <w:p w14:paraId="604ED72F" w14:textId="5486CBA7" w:rsidR="00A54819" w:rsidRDefault="002972EB" w:rsidP="00AC4DEE">
      <w:pPr>
        <w:pStyle w:val="ListBullet"/>
        <w:numPr>
          <w:ilvl w:val="1"/>
          <w:numId w:val="21"/>
        </w:numPr>
        <w:spacing w:line="240" w:lineRule="auto"/>
      </w:pPr>
      <w:r>
        <w:t xml:space="preserve">Skills used: </w:t>
      </w:r>
      <w:r w:rsidR="00AA5F5B">
        <w:t>Java</w:t>
      </w:r>
      <w:r w:rsidR="00E8435B">
        <w:t>, and knowledge in Image Processing</w:t>
      </w:r>
    </w:p>
    <w:p w14:paraId="106A1D8B" w14:textId="32BEA770" w:rsidR="00571B16" w:rsidRPr="00571B16" w:rsidRDefault="00AC4DEE" w:rsidP="00571B16">
      <w:pPr>
        <w:pStyle w:val="ListBullet"/>
      </w:pPr>
      <w:r>
        <w:rPr>
          <w:b/>
          <w:bCs/>
        </w:rPr>
        <w:t>Game used to Simulate Printer Misalignment, and Manipulate said Simulation</w:t>
      </w:r>
    </w:p>
    <w:p w14:paraId="572A45CF" w14:textId="03877A70" w:rsidR="00571B16" w:rsidRDefault="00571B16" w:rsidP="00571B16">
      <w:pPr>
        <w:pStyle w:val="ListBullet"/>
        <w:numPr>
          <w:ilvl w:val="1"/>
          <w:numId w:val="21"/>
        </w:numPr>
      </w:pPr>
      <w:r>
        <w:t>Skills used: Java, and knowledge in Image Processing</w:t>
      </w:r>
    </w:p>
    <w:p w14:paraId="111552E2" w14:textId="6E7B6F4F" w:rsidR="00571B16" w:rsidRDefault="00571B16" w:rsidP="00571B16">
      <w:pPr>
        <w:pStyle w:val="ListBullet"/>
        <w:numPr>
          <w:ilvl w:val="0"/>
          <w:numId w:val="0"/>
        </w:numPr>
        <w:ind w:left="216" w:hanging="216"/>
        <w:sectPr w:rsidR="00571B16" w:rsidSect="00AA5F5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43D55E7" w14:textId="788E95CA" w:rsidR="00C43380" w:rsidRDefault="00C43380" w:rsidP="00DD0605">
      <w:pPr>
        <w:pStyle w:val="Heading3"/>
      </w:pPr>
      <w:r>
        <w:t>Awards:</w:t>
      </w:r>
    </w:p>
    <w:p w14:paraId="0FC14804" w14:textId="0617F95D" w:rsidR="00F352F4" w:rsidRDefault="00A13D8A" w:rsidP="00DD0605">
      <w:pPr>
        <w:pStyle w:val="ListBullet"/>
        <w:spacing w:after="0" w:line="240" w:lineRule="auto"/>
      </w:pPr>
      <w:r w:rsidRPr="002825AF">
        <w:rPr>
          <w:b/>
          <w:bCs/>
        </w:rPr>
        <w:t>Dean’s</w:t>
      </w:r>
      <w:r w:rsidR="00C43380" w:rsidRPr="002825AF">
        <w:rPr>
          <w:b/>
          <w:bCs/>
        </w:rPr>
        <w:t xml:space="preserve"> List</w:t>
      </w:r>
      <w:r w:rsidR="002825AF">
        <w:t>:</w:t>
      </w:r>
      <w:r w:rsidR="00C43380">
        <w:t xml:space="preserve"> Spring 2020</w:t>
      </w:r>
      <w:r w:rsidR="00085324">
        <w:t>, Fall 2020</w:t>
      </w:r>
    </w:p>
    <w:p w14:paraId="60C61FE7" w14:textId="31764DB8" w:rsidR="00DD0605" w:rsidRPr="00476C8B" w:rsidRDefault="00DD0605" w:rsidP="00DD0605">
      <w:pPr>
        <w:pStyle w:val="ListBullet"/>
        <w:spacing w:after="0" w:line="240" w:lineRule="auto"/>
      </w:pPr>
      <w:r>
        <w:rPr>
          <w:b/>
          <w:bCs/>
        </w:rPr>
        <w:t xml:space="preserve">Nominated </w:t>
      </w:r>
      <w:r w:rsidR="00571B16">
        <w:rPr>
          <w:b/>
          <w:bCs/>
        </w:rPr>
        <w:t>for</w:t>
      </w:r>
      <w:r>
        <w:rPr>
          <w:b/>
          <w:bCs/>
        </w:rPr>
        <w:t xml:space="preserve"> the National Society of Leadership &amp; Success: </w:t>
      </w:r>
      <w:r>
        <w:t>Spring 2017, Fall 2021</w:t>
      </w:r>
      <w:r w:rsidR="00393C86">
        <w:t>, Spring 2022</w:t>
      </w:r>
    </w:p>
    <w:sdt>
      <w:sdtPr>
        <w:alias w:val="Skills &amp; Abilities:"/>
        <w:tag w:val="Skills &amp; Abilities:"/>
        <w:id w:val="458624136"/>
        <w:placeholder>
          <w:docPart w:val="479151C0E5B94B8089A320AC8579801A"/>
        </w:placeholder>
        <w:temporary/>
        <w:showingPlcHdr/>
        <w15:appearance w15:val="hidden"/>
      </w:sdtPr>
      <w:sdtContent>
        <w:p w14:paraId="33B84814" w14:textId="77777777" w:rsidR="006270A9" w:rsidRDefault="009D5933" w:rsidP="00DD0605">
          <w:pPr>
            <w:pStyle w:val="Heading1"/>
            <w:spacing w:before="0" w:after="0"/>
          </w:pPr>
          <w:r>
            <w:t>Skills &amp; Abilities</w:t>
          </w:r>
        </w:p>
      </w:sdtContent>
    </w:sdt>
    <w:p w14:paraId="3FB1F5DE" w14:textId="49155DA9" w:rsidR="006270A9" w:rsidRPr="00476C8B" w:rsidRDefault="003B74D8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programming Languages</w:t>
      </w:r>
      <w:r w:rsidR="003613EE">
        <w:rPr>
          <w:szCs w:val="24"/>
        </w:rPr>
        <w:t xml:space="preserve"> and other</w:t>
      </w:r>
      <w:r w:rsidR="008363A5">
        <w:rPr>
          <w:szCs w:val="24"/>
        </w:rPr>
        <w:t xml:space="preserve"> Technology</w:t>
      </w:r>
      <w:r w:rsidR="003613EE">
        <w:rPr>
          <w:szCs w:val="24"/>
        </w:rPr>
        <w:t xml:space="preserve"> </w:t>
      </w:r>
    </w:p>
    <w:p w14:paraId="023DA987" w14:textId="64F16498" w:rsidR="00476C8B" w:rsidRDefault="00476C8B" w:rsidP="00DD0605">
      <w:pPr>
        <w:pStyle w:val="ListBullet"/>
        <w:spacing w:after="0" w:line="240" w:lineRule="auto"/>
        <w:sectPr w:rsidR="00476C8B" w:rsidSect="00C4338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9F9B7ED" w14:textId="316EB172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C</w:t>
      </w:r>
      <w:r w:rsidR="00F11842">
        <w:rPr>
          <w:sz w:val="20"/>
          <w:szCs w:val="20"/>
        </w:rPr>
        <w:t>, C#,</w:t>
      </w:r>
      <w:r w:rsidR="003613EE" w:rsidRPr="00146E50">
        <w:rPr>
          <w:sz w:val="20"/>
          <w:szCs w:val="20"/>
        </w:rPr>
        <w:t xml:space="preserve"> and </w:t>
      </w:r>
      <w:r w:rsidRPr="00146E50">
        <w:rPr>
          <w:sz w:val="20"/>
          <w:szCs w:val="20"/>
        </w:rPr>
        <w:t>C++</w:t>
      </w:r>
    </w:p>
    <w:p w14:paraId="490B504C" w14:textId="450D32B3" w:rsidR="00EA1CF7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Python</w:t>
      </w:r>
    </w:p>
    <w:p w14:paraId="15BAE165" w14:textId="13AC3D93" w:rsidR="006270A9" w:rsidRPr="00146E50" w:rsidRDefault="00EA1CF7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SQL</w:t>
      </w:r>
    </w:p>
    <w:p w14:paraId="3D65A96C" w14:textId="77777777" w:rsidR="006270A9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</w:t>
      </w:r>
    </w:p>
    <w:p w14:paraId="002163E3" w14:textId="28AFFA07" w:rsidR="003B74D8" w:rsidRPr="00146E50" w:rsidRDefault="003B74D8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Swift</w:t>
      </w:r>
    </w:p>
    <w:p w14:paraId="7FB3388F" w14:textId="68644936" w:rsidR="003A6B9D" w:rsidRPr="00146E50" w:rsidRDefault="004335A1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HTML/CSS</w:t>
      </w:r>
    </w:p>
    <w:p w14:paraId="6A5998C5" w14:textId="46AEA18A" w:rsidR="003613EE" w:rsidRPr="00146E50" w:rsidRDefault="003613EE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Javascript</w:t>
      </w:r>
    </w:p>
    <w:p w14:paraId="40FAEFC3" w14:textId="0DF00D92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PHP</w:t>
      </w:r>
    </w:p>
    <w:p w14:paraId="4D454220" w14:textId="70B85851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Harp</w:t>
      </w:r>
    </w:p>
    <w:p w14:paraId="6B2112EF" w14:textId="3BAF9FF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Jekyll</w:t>
      </w:r>
    </w:p>
    <w:p w14:paraId="066DD314" w14:textId="46FBB7DB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Hugo</w:t>
      </w:r>
    </w:p>
    <w:p w14:paraId="3E4769B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Ionic</w:t>
      </w:r>
    </w:p>
    <w:p w14:paraId="54AEE426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Git</w:t>
      </w:r>
    </w:p>
    <w:p w14:paraId="547363C4" w14:textId="77777777" w:rsidR="00146E50" w:rsidRPr="00146E50" w:rsidRDefault="00146E50" w:rsidP="00DD0605">
      <w:pPr>
        <w:pStyle w:val="ListBullet"/>
        <w:spacing w:line="240" w:lineRule="auto"/>
        <w:rPr>
          <w:sz w:val="20"/>
          <w:szCs w:val="20"/>
        </w:rPr>
      </w:pPr>
      <w:r w:rsidRPr="00146E50">
        <w:rPr>
          <w:sz w:val="20"/>
          <w:szCs w:val="20"/>
        </w:rPr>
        <w:t>XCode</w:t>
      </w:r>
    </w:p>
    <w:p w14:paraId="39465F3B" w14:textId="37745F03" w:rsidR="00146E50" w:rsidRDefault="00146E50" w:rsidP="00DD0605">
      <w:pPr>
        <w:pStyle w:val="ListBullet"/>
        <w:numPr>
          <w:ilvl w:val="0"/>
          <w:numId w:val="0"/>
        </w:numPr>
        <w:spacing w:after="0" w:line="240" w:lineRule="auto"/>
        <w:sectPr w:rsidR="00146E50" w:rsidSect="00AC4DEE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sdt>
      <w:sdtPr>
        <w:alias w:val="Experience:"/>
        <w:tag w:val="Experience:"/>
        <w:id w:val="171684534"/>
        <w:placeholder>
          <w:docPart w:val="40D90A59FBB24260A82E62174B630345"/>
        </w:placeholder>
        <w:temporary/>
        <w:showingPlcHdr/>
        <w15:appearance w15:val="hidden"/>
      </w:sdtPr>
      <w:sdtContent>
        <w:p w14:paraId="1C01B22A" w14:textId="129D5804" w:rsidR="006270A9" w:rsidRDefault="009D5933" w:rsidP="00DD0605">
          <w:pPr>
            <w:pStyle w:val="Heading1"/>
            <w:spacing w:before="0" w:after="0"/>
          </w:pPr>
          <w:r>
            <w:t>Experience</w:t>
          </w:r>
        </w:p>
      </w:sdtContent>
    </w:sdt>
    <w:p w14:paraId="081CBFAB" w14:textId="1E561265" w:rsidR="006270A9" w:rsidRPr="00476C8B" w:rsidRDefault="006413D3" w:rsidP="00DD0605">
      <w:pPr>
        <w:pStyle w:val="Heading2"/>
        <w:spacing w:after="0"/>
        <w:rPr>
          <w:szCs w:val="24"/>
        </w:rPr>
      </w:pPr>
      <w:r w:rsidRPr="00476C8B">
        <w:rPr>
          <w:szCs w:val="24"/>
        </w:rPr>
        <w:t>families together</w:t>
      </w:r>
      <w:r w:rsidR="009D5933" w:rsidRPr="00476C8B">
        <w:rPr>
          <w:szCs w:val="24"/>
        </w:rPr>
        <w:t> </w:t>
      </w:r>
      <w:r w:rsidR="004335A1" w:rsidRPr="00476C8B">
        <w:rPr>
          <w:szCs w:val="24"/>
        </w:rPr>
        <w:t>for people with di</w:t>
      </w:r>
      <w:r w:rsidR="00A13D8A">
        <w:rPr>
          <w:szCs w:val="24"/>
        </w:rPr>
        <w:t>s</w:t>
      </w:r>
      <w:r w:rsidR="004335A1" w:rsidRPr="00476C8B">
        <w:rPr>
          <w:szCs w:val="24"/>
        </w:rPr>
        <w:t xml:space="preserve">abilites </w:t>
      </w:r>
      <w:r w:rsidR="009D5933" w:rsidRPr="00476C8B">
        <w:rPr>
          <w:szCs w:val="24"/>
        </w:rPr>
        <w:t>| </w:t>
      </w:r>
      <w:r w:rsidR="00182197" w:rsidRPr="00476C8B">
        <w:rPr>
          <w:szCs w:val="24"/>
        </w:rPr>
        <w:t>Volenteer | </w:t>
      </w:r>
      <w:r w:rsidRPr="00476C8B">
        <w:rPr>
          <w:szCs w:val="24"/>
        </w:rPr>
        <w:t>2005 - 2011</w:t>
      </w:r>
    </w:p>
    <w:p w14:paraId="282AE965" w14:textId="551F5249" w:rsidR="00AA2D90" w:rsidRPr="00342E02" w:rsidRDefault="00F8311E" w:rsidP="00DD0605">
      <w:pPr>
        <w:pStyle w:val="ListBullet"/>
        <w:spacing w:after="0" w:line="240" w:lineRule="auto"/>
        <w:rPr>
          <w:sz w:val="20"/>
          <w:szCs w:val="20"/>
        </w:rPr>
      </w:pPr>
      <w:r w:rsidRPr="00342E02">
        <w:rPr>
          <w:sz w:val="20"/>
          <w:szCs w:val="20"/>
        </w:rPr>
        <w:t>E</w:t>
      </w:r>
      <w:r w:rsidR="006413D3" w:rsidRPr="00342E02">
        <w:rPr>
          <w:sz w:val="20"/>
          <w:szCs w:val="20"/>
        </w:rPr>
        <w:t xml:space="preserve">ntertainment </w:t>
      </w:r>
      <w:r w:rsidRPr="00342E02">
        <w:rPr>
          <w:sz w:val="20"/>
          <w:szCs w:val="20"/>
        </w:rPr>
        <w:t xml:space="preserve">and support </w:t>
      </w:r>
      <w:r w:rsidR="006413D3" w:rsidRPr="00342E02">
        <w:rPr>
          <w:sz w:val="20"/>
          <w:szCs w:val="20"/>
        </w:rPr>
        <w:t>for disabled children and their families</w:t>
      </w:r>
      <w:r w:rsidR="004335A1" w:rsidRPr="00342E02">
        <w:rPr>
          <w:sz w:val="20"/>
          <w:szCs w:val="20"/>
        </w:rPr>
        <w:t xml:space="preserve"> over 3 Family Enrichment weekends (Friday afternoon to Sunday afternoon) a year</w:t>
      </w:r>
      <w:r w:rsidR="006413D3" w:rsidRPr="00342E02">
        <w:rPr>
          <w:sz w:val="20"/>
          <w:szCs w:val="20"/>
        </w:rPr>
        <w:t>.</w:t>
      </w:r>
    </w:p>
    <w:p w14:paraId="2DA48DC4" w14:textId="719AE22F" w:rsidR="00182197" w:rsidRPr="00342E02" w:rsidRDefault="00182197" w:rsidP="00DD0605">
      <w:pPr>
        <w:pStyle w:val="ListBullet"/>
        <w:spacing w:after="0" w:line="240" w:lineRule="auto"/>
        <w:rPr>
          <w:sz w:val="20"/>
          <w:szCs w:val="20"/>
        </w:rPr>
      </w:pPr>
      <w:r w:rsidRPr="00342E02">
        <w:rPr>
          <w:sz w:val="20"/>
          <w:szCs w:val="20"/>
        </w:rPr>
        <w:t>Coordinated with 7-9 other permanent Volunteers and staff, along with 20-40 Temporary Volunteers.</w:t>
      </w:r>
    </w:p>
    <w:p w14:paraId="3F7E4E32" w14:textId="77777777" w:rsidR="000022BD" w:rsidRDefault="000022BD" w:rsidP="00DD0605">
      <w:pPr>
        <w:pStyle w:val="Heading1"/>
        <w:spacing w:before="0" w:after="0"/>
      </w:pPr>
      <w:r>
        <w:t>Professional References</w:t>
      </w:r>
    </w:p>
    <w:p w14:paraId="27ED5D3C" w14:textId="77777777" w:rsidR="00DD0605" w:rsidRDefault="00DD0605" w:rsidP="00DD0605">
      <w:pPr>
        <w:pStyle w:val="Heading2"/>
        <w:spacing w:before="0" w:after="0"/>
        <w:rPr>
          <w:szCs w:val="24"/>
        </w:rPr>
        <w:sectPr w:rsidR="00DD0605" w:rsidSect="00476C8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B8AB053" w14:textId="77777777" w:rsidR="000022BD" w:rsidRPr="00476C8B" w:rsidRDefault="000022BD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Chris curry</w:t>
      </w:r>
    </w:p>
    <w:p w14:paraId="08F0E906" w14:textId="69B6D053" w:rsidR="004335A1" w:rsidRDefault="009A0F7F" w:rsidP="00DD0605">
      <w:pPr>
        <w:pStyle w:val="Heading3"/>
        <w:spacing w:before="0"/>
      </w:pPr>
      <w:r>
        <w:t xml:space="preserve">Founder and </w:t>
      </w:r>
      <w:r w:rsidR="000022BD">
        <w:t>Retired Executive Director of Families Together</w:t>
      </w:r>
    </w:p>
    <w:p w14:paraId="774C2233" w14:textId="043E9FFA" w:rsidR="004562CE" w:rsidRDefault="004335A1" w:rsidP="00DD0605">
      <w:pPr>
        <w:spacing w:after="0"/>
      </w:pPr>
      <w:r>
        <w:t xml:space="preserve">E-Mail: </w:t>
      </w:r>
      <w:hyperlink r:id="rId11" w:history="1">
        <w:r>
          <w:rPr>
            <w:rStyle w:val="Hyperlink"/>
          </w:rPr>
          <w:t>chris@chriscurryconsulting.com</w:t>
        </w:r>
      </w:hyperlink>
      <w:r>
        <w:br/>
        <w:t xml:space="preserve">Phone: </w:t>
      </w:r>
      <w:r w:rsidR="0014642D">
        <w:t>(</w:t>
      </w:r>
      <w:r>
        <w:t>208</w:t>
      </w:r>
      <w:r w:rsidR="0014642D">
        <w:t xml:space="preserve">) </w:t>
      </w:r>
      <w:r>
        <w:t>596-2777</w:t>
      </w:r>
    </w:p>
    <w:p w14:paraId="13127694" w14:textId="0DB4CF55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nina n. peterson</w:t>
      </w:r>
    </w:p>
    <w:p w14:paraId="6C82B170" w14:textId="68216F2A" w:rsidR="00182197" w:rsidRDefault="00182197" w:rsidP="00DD0605">
      <w:pPr>
        <w:pStyle w:val="Heading3"/>
        <w:spacing w:before="0"/>
      </w:pPr>
      <w:r>
        <w:t xml:space="preserve">Associate Professor </w:t>
      </w:r>
      <w:r w:rsidR="003E05E7">
        <w:t xml:space="preserve">of </w:t>
      </w:r>
      <w:r>
        <w:t>Computer Science</w:t>
      </w:r>
    </w:p>
    <w:p w14:paraId="0D1632C8" w14:textId="223013EA" w:rsidR="00182197" w:rsidRDefault="00182197" w:rsidP="00DD0605">
      <w:pPr>
        <w:spacing w:after="0"/>
      </w:pPr>
      <w:r>
        <w:t>E-Mail:</w:t>
      </w:r>
      <w:r w:rsidR="0014642D">
        <w:t xml:space="preserve"> </w:t>
      </w:r>
      <w:hyperlink r:id="rId12" w:history="1">
        <w:r w:rsidR="0014642D">
          <w:rPr>
            <w:rStyle w:val="Hyperlink"/>
          </w:rPr>
          <w:t>nmpeterson@lcsc.edu</w:t>
        </w:r>
      </w:hyperlink>
    </w:p>
    <w:p w14:paraId="7A36790A" w14:textId="16CE7C1B" w:rsidR="00D93A9A" w:rsidRPr="00D93A9A" w:rsidRDefault="00182197" w:rsidP="00D93A9A">
      <w:pPr>
        <w:spacing w:after="0"/>
      </w:pPr>
      <w:r>
        <w:t>Phone:</w:t>
      </w:r>
      <w:r w:rsidR="0014642D">
        <w:t xml:space="preserve"> (208) 792-2089</w:t>
      </w:r>
    </w:p>
    <w:p w14:paraId="4C88664B" w14:textId="77777777" w:rsidR="00D93A9A" w:rsidRDefault="00D93A9A" w:rsidP="00DD0605">
      <w:pPr>
        <w:pStyle w:val="Heading2"/>
        <w:spacing w:before="0" w:after="0"/>
        <w:rPr>
          <w:szCs w:val="24"/>
        </w:rPr>
      </w:pPr>
    </w:p>
    <w:p w14:paraId="4C5E8DFD" w14:textId="0A7BDADF" w:rsidR="00182197" w:rsidRPr="00476C8B" w:rsidRDefault="00182197" w:rsidP="00DD0605">
      <w:pPr>
        <w:pStyle w:val="Heading2"/>
        <w:spacing w:before="0" w:after="0"/>
        <w:rPr>
          <w:szCs w:val="24"/>
        </w:rPr>
      </w:pPr>
      <w:r w:rsidRPr="00476C8B">
        <w:rPr>
          <w:szCs w:val="24"/>
        </w:rPr>
        <w:t>Dr. S. Samuel Long</w:t>
      </w:r>
    </w:p>
    <w:p w14:paraId="708B3A4C" w14:textId="4D214E8B" w:rsidR="00182197" w:rsidRDefault="00182197" w:rsidP="00DD0605">
      <w:pPr>
        <w:pStyle w:val="Heading3"/>
        <w:spacing w:before="0"/>
      </w:pPr>
      <w:r>
        <w:t>Assistant Professor of Computer Science</w:t>
      </w:r>
    </w:p>
    <w:p w14:paraId="635D84B6" w14:textId="77777777" w:rsidR="00D93A9A" w:rsidRDefault="0014642D" w:rsidP="00DD0605">
      <w:pPr>
        <w:spacing w:after="0"/>
      </w:pPr>
      <w:r>
        <w:t xml:space="preserve">E-Mail: </w:t>
      </w:r>
      <w:hyperlink r:id="rId13" w:history="1">
        <w:r>
          <w:rPr>
            <w:rStyle w:val="Hyperlink"/>
          </w:rPr>
          <w:t>sslong@lcsc.edu</w:t>
        </w:r>
      </w:hyperlink>
    </w:p>
    <w:p w14:paraId="7AD543C3" w14:textId="563C5389" w:rsidR="0014642D" w:rsidRPr="00182197" w:rsidRDefault="0014642D" w:rsidP="00DD0605">
      <w:pPr>
        <w:spacing w:after="0"/>
      </w:pPr>
      <w:r>
        <w:t>Phone:</w:t>
      </w:r>
      <w:r w:rsidRPr="0014642D">
        <w:t xml:space="preserve"> </w:t>
      </w:r>
      <w:r>
        <w:t>(208) 792-2012</w:t>
      </w:r>
    </w:p>
    <w:sectPr w:rsidR="0014642D" w:rsidRPr="00182197" w:rsidSect="00DD0605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60095" w14:textId="77777777" w:rsidR="005F7BF0" w:rsidRDefault="005F7BF0">
      <w:pPr>
        <w:spacing w:after="0"/>
      </w:pPr>
      <w:r>
        <w:separator/>
      </w:r>
    </w:p>
  </w:endnote>
  <w:endnote w:type="continuationSeparator" w:id="0">
    <w:p w14:paraId="7343655F" w14:textId="77777777" w:rsidR="005F7BF0" w:rsidRDefault="005F7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F01D" w14:textId="77777777" w:rsidR="008363A5" w:rsidRDefault="008363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30F8C" w14:textId="77777777" w:rsidR="005F7BF0" w:rsidRDefault="005F7BF0">
      <w:pPr>
        <w:spacing w:after="0"/>
      </w:pPr>
      <w:r>
        <w:separator/>
      </w:r>
    </w:p>
  </w:footnote>
  <w:footnote w:type="continuationSeparator" w:id="0">
    <w:p w14:paraId="1715C48A" w14:textId="77777777" w:rsidR="005F7BF0" w:rsidRDefault="005F7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EC3EC3"/>
    <w:multiLevelType w:val="hybridMultilevel"/>
    <w:tmpl w:val="FB2C80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B751C3"/>
    <w:multiLevelType w:val="hybridMultilevel"/>
    <w:tmpl w:val="C464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6355">
    <w:abstractNumId w:val="9"/>
  </w:num>
  <w:num w:numId="2" w16cid:durableId="1845048666">
    <w:abstractNumId w:val="9"/>
    <w:lvlOverride w:ilvl="0">
      <w:startOverride w:val="1"/>
    </w:lvlOverride>
  </w:num>
  <w:num w:numId="3" w16cid:durableId="1366297116">
    <w:abstractNumId w:val="9"/>
    <w:lvlOverride w:ilvl="0">
      <w:startOverride w:val="1"/>
    </w:lvlOverride>
  </w:num>
  <w:num w:numId="4" w16cid:durableId="2117946379">
    <w:abstractNumId w:val="9"/>
    <w:lvlOverride w:ilvl="0">
      <w:startOverride w:val="1"/>
    </w:lvlOverride>
  </w:num>
  <w:num w:numId="5" w16cid:durableId="486552975">
    <w:abstractNumId w:val="8"/>
  </w:num>
  <w:num w:numId="6" w16cid:durableId="355229876">
    <w:abstractNumId w:val="7"/>
  </w:num>
  <w:num w:numId="7" w16cid:durableId="907423955">
    <w:abstractNumId w:val="6"/>
  </w:num>
  <w:num w:numId="8" w16cid:durableId="85077049">
    <w:abstractNumId w:val="5"/>
  </w:num>
  <w:num w:numId="9" w16cid:durableId="1306007250">
    <w:abstractNumId w:val="4"/>
  </w:num>
  <w:num w:numId="10" w16cid:durableId="228155221">
    <w:abstractNumId w:val="3"/>
  </w:num>
  <w:num w:numId="11" w16cid:durableId="729041601">
    <w:abstractNumId w:val="2"/>
  </w:num>
  <w:num w:numId="12" w16cid:durableId="2091656725">
    <w:abstractNumId w:val="1"/>
  </w:num>
  <w:num w:numId="13" w16cid:durableId="1331520142">
    <w:abstractNumId w:val="0"/>
  </w:num>
  <w:num w:numId="14" w16cid:durableId="722409770">
    <w:abstractNumId w:val="13"/>
  </w:num>
  <w:num w:numId="15" w16cid:durableId="1796170038">
    <w:abstractNumId w:val="17"/>
  </w:num>
  <w:num w:numId="16" w16cid:durableId="1124008164">
    <w:abstractNumId w:val="12"/>
  </w:num>
  <w:num w:numId="17" w16cid:durableId="1322008532">
    <w:abstractNumId w:val="15"/>
  </w:num>
  <w:num w:numId="18" w16cid:durableId="1937202138">
    <w:abstractNumId w:val="10"/>
  </w:num>
  <w:num w:numId="19" w16cid:durableId="1400398518">
    <w:abstractNumId w:val="20"/>
  </w:num>
  <w:num w:numId="20" w16cid:durableId="707414035">
    <w:abstractNumId w:val="18"/>
  </w:num>
  <w:num w:numId="21" w16cid:durableId="2013484158">
    <w:abstractNumId w:val="11"/>
  </w:num>
  <w:num w:numId="22" w16cid:durableId="890116663">
    <w:abstractNumId w:val="14"/>
  </w:num>
  <w:num w:numId="23" w16cid:durableId="719212318">
    <w:abstractNumId w:val="19"/>
  </w:num>
  <w:num w:numId="24" w16cid:durableId="364136071">
    <w:abstractNumId w:val="21"/>
  </w:num>
  <w:num w:numId="25" w16cid:durableId="105001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D8"/>
    <w:rsid w:val="000022BD"/>
    <w:rsid w:val="00013595"/>
    <w:rsid w:val="0002114D"/>
    <w:rsid w:val="00027612"/>
    <w:rsid w:val="00085324"/>
    <w:rsid w:val="000A4F59"/>
    <w:rsid w:val="000D6F9E"/>
    <w:rsid w:val="00136179"/>
    <w:rsid w:val="00141A4C"/>
    <w:rsid w:val="0014642D"/>
    <w:rsid w:val="00146A19"/>
    <w:rsid w:val="00146E50"/>
    <w:rsid w:val="00152A66"/>
    <w:rsid w:val="00156F78"/>
    <w:rsid w:val="00182197"/>
    <w:rsid w:val="001B29CF"/>
    <w:rsid w:val="001C5CE4"/>
    <w:rsid w:val="00215CA7"/>
    <w:rsid w:val="00223B4E"/>
    <w:rsid w:val="00267F57"/>
    <w:rsid w:val="00274F61"/>
    <w:rsid w:val="0028220F"/>
    <w:rsid w:val="002825AF"/>
    <w:rsid w:val="002853FD"/>
    <w:rsid w:val="00297025"/>
    <w:rsid w:val="002972EB"/>
    <w:rsid w:val="002B5648"/>
    <w:rsid w:val="002E3A5B"/>
    <w:rsid w:val="00326F40"/>
    <w:rsid w:val="00342E02"/>
    <w:rsid w:val="00356C14"/>
    <w:rsid w:val="003613EE"/>
    <w:rsid w:val="00393C86"/>
    <w:rsid w:val="003A6B9D"/>
    <w:rsid w:val="003B74D8"/>
    <w:rsid w:val="003E05E7"/>
    <w:rsid w:val="004335A1"/>
    <w:rsid w:val="00444A2B"/>
    <w:rsid w:val="004562CE"/>
    <w:rsid w:val="00476C8B"/>
    <w:rsid w:val="00486CCB"/>
    <w:rsid w:val="004A756F"/>
    <w:rsid w:val="004F4840"/>
    <w:rsid w:val="00504D4E"/>
    <w:rsid w:val="00507383"/>
    <w:rsid w:val="00545D33"/>
    <w:rsid w:val="0055611E"/>
    <w:rsid w:val="00571B16"/>
    <w:rsid w:val="005F448A"/>
    <w:rsid w:val="005F7BF0"/>
    <w:rsid w:val="00610B79"/>
    <w:rsid w:val="00617B26"/>
    <w:rsid w:val="006270A9"/>
    <w:rsid w:val="006340CE"/>
    <w:rsid w:val="006413D3"/>
    <w:rsid w:val="00675956"/>
    <w:rsid w:val="00681034"/>
    <w:rsid w:val="007238F9"/>
    <w:rsid w:val="00740090"/>
    <w:rsid w:val="00745D09"/>
    <w:rsid w:val="00782D76"/>
    <w:rsid w:val="0079397D"/>
    <w:rsid w:val="007C06C3"/>
    <w:rsid w:val="007D6341"/>
    <w:rsid w:val="008112DB"/>
    <w:rsid w:val="00816216"/>
    <w:rsid w:val="008363A5"/>
    <w:rsid w:val="00854915"/>
    <w:rsid w:val="00876A30"/>
    <w:rsid w:val="0087734B"/>
    <w:rsid w:val="008A5EE6"/>
    <w:rsid w:val="008C3059"/>
    <w:rsid w:val="009401E9"/>
    <w:rsid w:val="009441F9"/>
    <w:rsid w:val="009479AC"/>
    <w:rsid w:val="00953B4D"/>
    <w:rsid w:val="009727E7"/>
    <w:rsid w:val="009A0F7F"/>
    <w:rsid w:val="009D4D79"/>
    <w:rsid w:val="009D5933"/>
    <w:rsid w:val="009F310C"/>
    <w:rsid w:val="00A03321"/>
    <w:rsid w:val="00A0771B"/>
    <w:rsid w:val="00A13D8A"/>
    <w:rsid w:val="00A54819"/>
    <w:rsid w:val="00AA2D90"/>
    <w:rsid w:val="00AA5F5B"/>
    <w:rsid w:val="00AC4DEE"/>
    <w:rsid w:val="00AE3297"/>
    <w:rsid w:val="00AF4D86"/>
    <w:rsid w:val="00B142A9"/>
    <w:rsid w:val="00B805DD"/>
    <w:rsid w:val="00B94497"/>
    <w:rsid w:val="00BA0550"/>
    <w:rsid w:val="00BD768D"/>
    <w:rsid w:val="00BE361E"/>
    <w:rsid w:val="00C024C2"/>
    <w:rsid w:val="00C16293"/>
    <w:rsid w:val="00C43380"/>
    <w:rsid w:val="00C451A1"/>
    <w:rsid w:val="00C61F8E"/>
    <w:rsid w:val="00CC7ABA"/>
    <w:rsid w:val="00CD2EFA"/>
    <w:rsid w:val="00CD465E"/>
    <w:rsid w:val="00CF2B30"/>
    <w:rsid w:val="00CF7D60"/>
    <w:rsid w:val="00D06928"/>
    <w:rsid w:val="00D24489"/>
    <w:rsid w:val="00D454C1"/>
    <w:rsid w:val="00D56EB9"/>
    <w:rsid w:val="00D8514B"/>
    <w:rsid w:val="00D93A9A"/>
    <w:rsid w:val="00DD0605"/>
    <w:rsid w:val="00DE3415"/>
    <w:rsid w:val="00E83E4B"/>
    <w:rsid w:val="00E8435B"/>
    <w:rsid w:val="00EA1CF7"/>
    <w:rsid w:val="00EB2DAF"/>
    <w:rsid w:val="00EB604D"/>
    <w:rsid w:val="00EC7DA2"/>
    <w:rsid w:val="00EE582D"/>
    <w:rsid w:val="00EF5685"/>
    <w:rsid w:val="00F11842"/>
    <w:rsid w:val="00F352F4"/>
    <w:rsid w:val="00F4188B"/>
    <w:rsid w:val="00F7461C"/>
    <w:rsid w:val="00F8311E"/>
    <w:rsid w:val="00FB13A4"/>
    <w:rsid w:val="00FE0AB2"/>
    <w:rsid w:val="00FE2F31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1DE4"/>
  <w15:chartTrackingRefBased/>
  <w15:docId w15:val="{0DAFADFE-4A6C-4984-BC69-4EF83B8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B74D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22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C8B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uptagrafft@lcmail.lcsc.edu" TargetMode="External"/><Relationship Id="rId13" Type="http://schemas.openxmlformats.org/officeDocument/2006/relationships/hyperlink" Target="mailto:sslong@l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mpeterson@lcsc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@chriscurryconsulting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mesuptagrafft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U%20Schoo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79054189984FDCB30613296B61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379D2-97A9-4DB5-AB1A-955988FEED18}"/>
      </w:docPartPr>
      <w:docPartBody>
        <w:p w:rsidR="00D33D40" w:rsidRDefault="000364C1">
          <w:pPr>
            <w:pStyle w:val="C579054189984FDCB30613296B6102B3"/>
          </w:pPr>
          <w:r>
            <w:t>Objective</w:t>
          </w:r>
        </w:p>
      </w:docPartBody>
    </w:docPart>
    <w:docPart>
      <w:docPartPr>
        <w:name w:val="97E71430204048A39321E0BF9CB0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D524-7377-4CAC-937C-BB70B44F4F0E}"/>
      </w:docPartPr>
      <w:docPartBody>
        <w:p w:rsidR="00D33D40" w:rsidRDefault="000364C1">
          <w:pPr>
            <w:pStyle w:val="97E71430204048A39321E0BF9CB05E32"/>
          </w:pPr>
          <w:r>
            <w:t>Education</w:t>
          </w:r>
        </w:p>
      </w:docPartBody>
    </w:docPart>
    <w:docPart>
      <w:docPartPr>
        <w:name w:val="479151C0E5B94B8089A320AC8579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360E-FFDE-4D87-8A76-BCA4A894FDAA}"/>
      </w:docPartPr>
      <w:docPartBody>
        <w:p w:rsidR="00D33D40" w:rsidRDefault="000364C1">
          <w:pPr>
            <w:pStyle w:val="479151C0E5B94B8089A320AC8579801A"/>
          </w:pPr>
          <w:r>
            <w:t>Skills &amp; Abilities</w:t>
          </w:r>
        </w:p>
      </w:docPartBody>
    </w:docPart>
    <w:docPart>
      <w:docPartPr>
        <w:name w:val="40D90A59FBB24260A82E62174B63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54AC-F04D-4EEB-8487-7D25943FBA72}"/>
      </w:docPartPr>
      <w:docPartBody>
        <w:p w:rsidR="00D33D40" w:rsidRDefault="000364C1">
          <w:pPr>
            <w:pStyle w:val="40D90A59FBB24260A82E62174B63034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C1"/>
    <w:rsid w:val="000364C1"/>
    <w:rsid w:val="00063097"/>
    <w:rsid w:val="0007484A"/>
    <w:rsid w:val="00274F61"/>
    <w:rsid w:val="002F6F4D"/>
    <w:rsid w:val="00343979"/>
    <w:rsid w:val="004C5BF8"/>
    <w:rsid w:val="005B0C9C"/>
    <w:rsid w:val="005D14F3"/>
    <w:rsid w:val="006B4948"/>
    <w:rsid w:val="007257CF"/>
    <w:rsid w:val="00961818"/>
    <w:rsid w:val="00986993"/>
    <w:rsid w:val="00995657"/>
    <w:rsid w:val="009F310C"/>
    <w:rsid w:val="009F4F8E"/>
    <w:rsid w:val="00A068F6"/>
    <w:rsid w:val="00A15FCC"/>
    <w:rsid w:val="00A55C8F"/>
    <w:rsid w:val="00AA6E1B"/>
    <w:rsid w:val="00B473E1"/>
    <w:rsid w:val="00BA4FBE"/>
    <w:rsid w:val="00C56B2F"/>
    <w:rsid w:val="00D24835"/>
    <w:rsid w:val="00D33D40"/>
    <w:rsid w:val="00D41B69"/>
    <w:rsid w:val="00DB1639"/>
    <w:rsid w:val="00DB4367"/>
    <w:rsid w:val="00E14E6A"/>
    <w:rsid w:val="00E52CCC"/>
    <w:rsid w:val="00EC5291"/>
    <w:rsid w:val="00F1543F"/>
    <w:rsid w:val="00F56760"/>
    <w:rsid w:val="00F72728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9054189984FDCB30613296B6102B3">
    <w:name w:val="C579054189984FDCB30613296B6102B3"/>
  </w:style>
  <w:style w:type="paragraph" w:customStyle="1" w:styleId="97E71430204048A39321E0BF9CB05E32">
    <w:name w:val="97E71430204048A39321E0BF9CB05E32"/>
  </w:style>
  <w:style w:type="paragraph" w:customStyle="1" w:styleId="479151C0E5B94B8089A320AC8579801A">
    <w:name w:val="479151C0E5B94B8089A320AC8579801A"/>
  </w:style>
  <w:style w:type="paragraph" w:customStyle="1" w:styleId="40D90A59FBB24260A82E62174B630345">
    <w:name w:val="40D90A59FBB24260A82E62174B630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D501-DE14-48DD-8699-8FFD394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1221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U School</dc:creator>
  <cp:keywords/>
  <cp:lastModifiedBy>James Uptagrafft</cp:lastModifiedBy>
  <cp:revision>62</cp:revision>
  <cp:lastPrinted>2024-12-31T21:04:00Z</cp:lastPrinted>
  <dcterms:created xsi:type="dcterms:W3CDTF">2019-01-16T20:29:00Z</dcterms:created>
  <dcterms:modified xsi:type="dcterms:W3CDTF">2024-12-31T21:05:00Z</dcterms:modified>
  <cp:version/>
</cp:coreProperties>
</file>